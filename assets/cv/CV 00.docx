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CBC5" w14:textId="1856045E" w:rsidR="0088359A" w:rsidRPr="00126666" w:rsidRDefault="0085091A" w:rsidP="00FC622B">
      <w:pPr>
        <w:pStyle w:val="Nam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 w14:paraId="061ED5B5" w14:textId="4297A094" w:rsidR="0088359A" w:rsidRDefault="0088359A" w:rsidP="00FC622B">
      <w:pPr>
        <w:pStyle w:val="ContactInfo"/>
        <w:spacing w:line="240" w:lineRule="auto"/>
      </w:pPr>
      <w:r>
        <w:t xml:space="preserve">Vivienne </w:t>
      </w:r>
      <w:r w:rsidR="00104781">
        <w:t xml:space="preserve">Tamara </w:t>
      </w:r>
      <w:r>
        <w:t>Lorinczi</w:t>
      </w:r>
    </w:p>
    <w:p w14:paraId="5CD73E4E" w14:textId="77777777" w:rsidR="0088359A" w:rsidRDefault="0088359A" w:rsidP="00FC622B">
      <w:pPr>
        <w:pStyle w:val="ContactInfo"/>
        <w:spacing w:line="240" w:lineRule="auto"/>
      </w:pPr>
    </w:p>
    <w:p w14:paraId="25053FF6" w14:textId="05E3B0FE" w:rsidR="00F3611F" w:rsidRPr="0032061F" w:rsidRDefault="00F6315B" w:rsidP="00FC622B">
      <w:pPr>
        <w:pStyle w:val="ContactInfo"/>
        <w:spacing w:line="240" w:lineRule="auto"/>
        <w:rPr>
          <w:sz w:val="18"/>
          <w:szCs w:val="18"/>
        </w:rPr>
      </w:pPr>
      <w:r w:rsidRPr="6FD676FD">
        <w:rPr>
          <w:sz w:val="18"/>
          <w:szCs w:val="18"/>
        </w:rPr>
        <w:t>London | 07553517535</w:t>
      </w:r>
      <w:r w:rsidR="00726974" w:rsidRPr="6FD676FD">
        <w:rPr>
          <w:sz w:val="18"/>
          <w:szCs w:val="18"/>
        </w:rPr>
        <w:t xml:space="preserve"> | </w:t>
      </w:r>
      <w:hyperlink r:id="rId8">
        <w:r w:rsidR="00F3611F" w:rsidRPr="6FD676FD">
          <w:rPr>
            <w:rStyle w:val="Hyperlink"/>
            <w:sz w:val="18"/>
            <w:szCs w:val="18"/>
          </w:rPr>
          <w:t>vivienne.</w:t>
        </w:r>
        <w:r w:rsidR="587C91AE" w:rsidRPr="6FD676FD">
          <w:rPr>
            <w:rStyle w:val="Hyperlink"/>
            <w:sz w:val="18"/>
            <w:szCs w:val="18"/>
          </w:rPr>
          <w:t>2214@yahoo.com</w:t>
        </w:r>
      </w:hyperlink>
    </w:p>
    <w:p w14:paraId="46E523CD" w14:textId="77777777" w:rsidR="008115E5" w:rsidRDefault="00616B86" w:rsidP="00FC622B">
      <w:pPr>
        <w:pStyle w:val="Heading1"/>
      </w:pPr>
      <w:r>
        <w:t>personal profile</w:t>
      </w:r>
    </w:p>
    <w:p w14:paraId="4BA5F630" w14:textId="2B081A1A" w:rsidR="06F258DE" w:rsidRDefault="00FE354A" w:rsidP="00FC622B">
      <w:pPr>
        <w:spacing w:line="240" w:lineRule="auto"/>
        <w:rPr>
          <w:lang w:eastAsia="en-GB"/>
        </w:rPr>
      </w:pPr>
      <w:r>
        <w:t>I am</w:t>
      </w:r>
      <w:r w:rsidR="005D44DB">
        <w:t xml:space="preserve"> </w:t>
      </w:r>
      <w:r w:rsidR="0002487B">
        <w:t xml:space="preserve">a </w:t>
      </w:r>
      <w:r w:rsidR="0062257B">
        <w:t>positive</w:t>
      </w:r>
      <w:r w:rsidR="0002487B">
        <w:t>, ambitious and energetic</w:t>
      </w:r>
      <w:r w:rsidR="0074506E">
        <w:t xml:space="preserve"> kind of</w:t>
      </w:r>
      <w:r w:rsidR="0002487B">
        <w:t xml:space="preserve"> person</w:t>
      </w:r>
      <w:r w:rsidR="00DD29C8">
        <w:t>.</w:t>
      </w:r>
      <w:r w:rsidR="009178C6">
        <w:t xml:space="preserve"> </w:t>
      </w:r>
      <w:r w:rsidR="00400395">
        <w:t>In a work</w:t>
      </w:r>
      <w:r w:rsidR="00E60438">
        <w:t xml:space="preserve"> </w:t>
      </w:r>
      <w:r w:rsidR="00012E9C">
        <w:t>environment</w:t>
      </w:r>
      <w:r w:rsidR="00400395">
        <w:t xml:space="preserve"> </w:t>
      </w:r>
      <w:r w:rsidR="00C11776">
        <w:t xml:space="preserve">I </w:t>
      </w:r>
      <w:r w:rsidR="002074F2">
        <w:t>would</w:t>
      </w:r>
      <w:r w:rsidR="00C11776">
        <w:t xml:space="preserve"> bring peace</w:t>
      </w:r>
      <w:r w:rsidR="00820079">
        <w:t>, prod</w:t>
      </w:r>
      <w:r w:rsidR="00DA4A90">
        <w:t>uctivity</w:t>
      </w:r>
      <w:r w:rsidR="00820079">
        <w:t xml:space="preserve"> and time </w:t>
      </w:r>
      <w:r w:rsidR="002074F2">
        <w:t>management</w:t>
      </w:r>
      <w:r w:rsidR="00820079">
        <w:t xml:space="preserve"> skills.</w:t>
      </w:r>
      <w:r w:rsidRPr="00FE354A">
        <w:t xml:space="preserve"> I</w:t>
      </w:r>
      <w:r>
        <w:t xml:space="preserve"> am</w:t>
      </w:r>
      <w:r w:rsidRPr="00FE354A">
        <w:t xml:space="preserve"> highly organised with great attention to detail and take pride in my ability to complete projects with tight deadlines efficiently</w:t>
      </w:r>
      <w:r>
        <w:t>.</w:t>
      </w:r>
    </w:p>
    <w:sdt>
      <w:sdtPr>
        <w:id w:val="1728489637"/>
        <w:placeholder>
          <w:docPart w:val="DB680943A2CF514B993F28A2FF50E68F"/>
        </w:placeholder>
        <w:temporary/>
        <w:showingPlcHdr/>
        <w15:appearance w15:val="hidden"/>
      </w:sdtPr>
      <w:sdtContent>
        <w:p w14:paraId="60EE4F8A" w14:textId="77777777" w:rsidR="008115E5" w:rsidRDefault="00691927" w:rsidP="00FC622B">
          <w:pPr>
            <w:pStyle w:val="Heading1"/>
          </w:pPr>
          <w:r>
            <w:t>Experience</w:t>
          </w:r>
        </w:p>
      </w:sdtContent>
    </w:sdt>
    <w:p w14:paraId="316E3E32" w14:textId="3EA60C7C" w:rsidR="008115E5" w:rsidRPr="002C5C80" w:rsidRDefault="00E630BA" w:rsidP="00FC622B">
      <w:pPr>
        <w:spacing w:line="240" w:lineRule="auto"/>
        <w:rPr>
          <w:b/>
          <w:bCs/>
          <w:sz w:val="22"/>
          <w:szCs w:val="22"/>
        </w:rPr>
      </w:pPr>
      <w:r w:rsidRPr="002C5C80">
        <w:rPr>
          <w:b/>
          <w:bCs/>
          <w:sz w:val="22"/>
          <w:szCs w:val="22"/>
        </w:rPr>
        <w:t xml:space="preserve">GXO </w:t>
      </w:r>
      <w:r w:rsidR="0062257B">
        <w:rPr>
          <w:b/>
          <w:bCs/>
          <w:sz w:val="22"/>
          <w:szCs w:val="22"/>
        </w:rPr>
        <w:t>L</w:t>
      </w:r>
      <w:r w:rsidRPr="002C5C80">
        <w:rPr>
          <w:b/>
          <w:bCs/>
          <w:sz w:val="22"/>
          <w:szCs w:val="22"/>
        </w:rPr>
        <w:t xml:space="preserve">ogistics - </w:t>
      </w:r>
      <w:proofErr w:type="spellStart"/>
      <w:r w:rsidRPr="002C5C80">
        <w:rPr>
          <w:b/>
          <w:bCs/>
          <w:sz w:val="22"/>
          <w:szCs w:val="22"/>
        </w:rPr>
        <w:t>Matchesfashion</w:t>
      </w:r>
      <w:proofErr w:type="spellEnd"/>
      <w:r w:rsidRPr="002C5C80">
        <w:rPr>
          <w:b/>
          <w:bCs/>
          <w:sz w:val="22"/>
          <w:szCs w:val="22"/>
        </w:rPr>
        <w:t>, London</w:t>
      </w:r>
    </w:p>
    <w:p w14:paraId="1672059C" w14:textId="775DBBDC" w:rsidR="00A50B8C" w:rsidRDefault="005069B1" w:rsidP="00FC622B">
      <w:pPr>
        <w:spacing w:line="240" w:lineRule="auto"/>
        <w:rPr>
          <w:sz w:val="16"/>
          <w:szCs w:val="16"/>
        </w:rPr>
      </w:pPr>
      <w:r>
        <w:t>Administrat</w:t>
      </w:r>
      <w:r w:rsidR="004E10A9">
        <w:t>ive assistant</w:t>
      </w:r>
      <w:r>
        <w:t xml:space="preserve"> | </w:t>
      </w:r>
      <w:r w:rsidR="00E22ED9">
        <w:t>Warehouse operative</w:t>
      </w:r>
      <w:r>
        <w:t xml:space="preserve"> </w:t>
      </w:r>
      <w:r w:rsidR="008D08CF">
        <w:t>|</w:t>
      </w:r>
      <w:r w:rsidR="00E22ED9">
        <w:t xml:space="preserve">| </w:t>
      </w:r>
      <w:r w:rsidR="00F4251B" w:rsidRPr="001129B0">
        <w:rPr>
          <w:sz w:val="16"/>
          <w:szCs w:val="16"/>
        </w:rPr>
        <w:t xml:space="preserve">November 2019 </w:t>
      </w:r>
      <w:r w:rsidR="00A90FFC" w:rsidRPr="001129B0">
        <w:rPr>
          <w:sz w:val="16"/>
          <w:szCs w:val="16"/>
        </w:rPr>
        <w:t>–</w:t>
      </w:r>
      <w:r w:rsidR="00F4251B" w:rsidRPr="001129B0">
        <w:rPr>
          <w:sz w:val="16"/>
          <w:szCs w:val="16"/>
        </w:rPr>
        <w:t xml:space="preserve"> Present</w:t>
      </w:r>
    </w:p>
    <w:p w14:paraId="34D4D12A" w14:textId="77777777" w:rsidR="003C653A" w:rsidRDefault="00B8602E" w:rsidP="00FC622B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2C5C80">
        <w:rPr>
          <w:b/>
          <w:bCs/>
        </w:rPr>
        <w:t>Outbound operations</w:t>
      </w:r>
      <w:r w:rsidR="003C653A">
        <w:t>:</w:t>
      </w:r>
    </w:p>
    <w:p w14:paraId="24EFEB0A" w14:textId="113D4E13" w:rsidR="00A50B8C" w:rsidRPr="003C653A" w:rsidRDefault="00A50B8C" w:rsidP="00FC622B">
      <w:pPr>
        <w:pStyle w:val="ListBullet"/>
        <w:numPr>
          <w:ilvl w:val="0"/>
          <w:numId w:val="5"/>
        </w:numPr>
        <w:spacing w:line="240" w:lineRule="auto"/>
      </w:pPr>
      <w:r>
        <w:rPr>
          <w:b/>
          <w:bCs/>
        </w:rPr>
        <w:t>Returns team – RTV (Return to vendor) Administrator</w:t>
      </w:r>
      <w:r w:rsidR="00545314">
        <w:rPr>
          <w:b/>
          <w:bCs/>
        </w:rPr>
        <w:t xml:space="preserve"> </w:t>
      </w:r>
      <w:r w:rsidR="00545314">
        <w:t xml:space="preserve">working to complete RTV </w:t>
      </w:r>
      <w:r w:rsidR="00545314" w:rsidRPr="00545314">
        <w:t xml:space="preserve"> projects that were a major business priority, requiring creative problem solving and organised data keeping completed to a high level</w:t>
      </w:r>
      <w:r w:rsidR="00545314">
        <w:t xml:space="preserve">. </w:t>
      </w:r>
      <w:r w:rsidR="00AB7841">
        <w:t>Three years of experience working with different features of Microsoft Dynamics NAV system.</w:t>
      </w:r>
    </w:p>
    <w:p w14:paraId="19A4935F" w14:textId="38F3AE50" w:rsidR="00B8602E" w:rsidRPr="00A50B8C" w:rsidRDefault="00B8602E" w:rsidP="00FC622B">
      <w:pPr>
        <w:pStyle w:val="ListBullet"/>
        <w:numPr>
          <w:ilvl w:val="0"/>
          <w:numId w:val="5"/>
        </w:numPr>
        <w:spacing w:line="240" w:lineRule="auto"/>
        <w:rPr>
          <w:b/>
          <w:bCs/>
        </w:rPr>
      </w:pPr>
      <w:r w:rsidRPr="00A50B8C">
        <w:rPr>
          <w:b/>
          <w:bCs/>
        </w:rPr>
        <w:t xml:space="preserve">Picking team </w:t>
      </w:r>
      <w:r w:rsidR="004F2017" w:rsidRPr="00A50B8C">
        <w:rPr>
          <w:b/>
          <w:bCs/>
        </w:rPr>
        <w:t>–</w:t>
      </w:r>
      <w:r w:rsidR="00A871F7" w:rsidRPr="00A50B8C">
        <w:rPr>
          <w:b/>
          <w:bCs/>
        </w:rPr>
        <w:t xml:space="preserve"> </w:t>
      </w:r>
      <w:r w:rsidRPr="00A50B8C">
        <w:rPr>
          <w:b/>
          <w:bCs/>
        </w:rPr>
        <w:t>Super administrator</w:t>
      </w:r>
      <w:r w:rsidR="00545314">
        <w:rPr>
          <w:b/>
          <w:bCs/>
        </w:rPr>
        <w:t xml:space="preserve"> </w:t>
      </w:r>
      <w:r w:rsidR="00545314">
        <w:t>working with SLAs and managing people to fulfil the customers’ needs in time.</w:t>
      </w:r>
    </w:p>
    <w:p w14:paraId="7CF746A8" w14:textId="56CAF603" w:rsidR="009A6E41" w:rsidRDefault="00A90FFC" w:rsidP="00FC622B">
      <w:pPr>
        <w:spacing w:line="240" w:lineRule="auto"/>
      </w:pPr>
      <w:r w:rsidRPr="002C5C80">
        <w:rPr>
          <w:b/>
          <w:bCs/>
        </w:rPr>
        <w:t>Inbound operations</w:t>
      </w:r>
      <w:r w:rsidR="00BE22F3">
        <w:t xml:space="preserve"> ~ </w:t>
      </w:r>
      <w:r w:rsidR="009F7C1E">
        <w:t>Returns team</w:t>
      </w:r>
      <w:r w:rsidR="00D614E6">
        <w:t xml:space="preserve"> – Warehouse operative</w:t>
      </w:r>
    </w:p>
    <w:p w14:paraId="3CFBD8B6" w14:textId="77777777" w:rsidR="00FE354A" w:rsidRDefault="00F226AA" w:rsidP="00FC622B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9C17FA">
        <w:rPr>
          <w:b/>
          <w:bCs/>
        </w:rPr>
        <w:t>A</w:t>
      </w:r>
      <w:r w:rsidR="00D614E6" w:rsidRPr="009C17FA">
        <w:rPr>
          <w:b/>
          <w:bCs/>
        </w:rPr>
        <w:t>dministrator</w:t>
      </w:r>
      <w:r w:rsidR="00F17A97">
        <w:t xml:space="preserve"> – </w:t>
      </w:r>
      <w:r w:rsidR="009F2A80">
        <w:t>Working with relevant departments in carrying out</w:t>
      </w:r>
      <w:r w:rsidR="00D614E6">
        <w:t xml:space="preserve"> and solving issues raised by</w:t>
      </w:r>
      <w:r w:rsidR="009A6E41">
        <w:t xml:space="preserve"> </w:t>
      </w:r>
      <w:r w:rsidR="00D614E6">
        <w:t>colleagues.</w:t>
      </w:r>
    </w:p>
    <w:p w14:paraId="3F79990B" w14:textId="4C1AD8CC" w:rsidR="003B2F7B" w:rsidRPr="00FE354A" w:rsidRDefault="009F2A80" w:rsidP="00FC622B">
      <w:pPr>
        <w:spacing w:line="240" w:lineRule="auto"/>
        <w:rPr>
          <w:b/>
          <w:bCs/>
        </w:rPr>
      </w:pPr>
      <w:r w:rsidRPr="00FE354A">
        <w:rPr>
          <w:b/>
          <w:bCs/>
        </w:rPr>
        <w:t>Extracurricular activities</w:t>
      </w:r>
    </w:p>
    <w:p w14:paraId="5A76DEE1" w14:textId="6F8ECC72" w:rsidR="003B2F7B" w:rsidRPr="003C653A" w:rsidRDefault="00132B1D" w:rsidP="00FC622B">
      <w:pPr>
        <w:pStyle w:val="ListBullet"/>
        <w:numPr>
          <w:ilvl w:val="0"/>
          <w:numId w:val="7"/>
        </w:numPr>
        <w:spacing w:line="240" w:lineRule="auto"/>
      </w:pPr>
      <w:r w:rsidRPr="003C653A">
        <w:t>J</w:t>
      </w:r>
      <w:r w:rsidR="39099459" w:rsidRPr="003C653A">
        <w:t xml:space="preserve">oint </w:t>
      </w:r>
      <w:r w:rsidRPr="003C653A">
        <w:t>C</w:t>
      </w:r>
      <w:r w:rsidR="554C313E" w:rsidRPr="003C653A">
        <w:t xml:space="preserve">onsultative </w:t>
      </w:r>
      <w:r w:rsidR="000D0A1B" w:rsidRPr="003C653A">
        <w:t>Committee</w:t>
      </w:r>
      <w:r w:rsidRPr="003C653A">
        <w:t xml:space="preserve"> </w:t>
      </w:r>
      <w:r w:rsidR="3F6047B7" w:rsidRPr="003C653A">
        <w:t xml:space="preserve">(JCC) </w:t>
      </w:r>
      <w:r w:rsidRPr="003C653A">
        <w:t>member</w:t>
      </w:r>
      <w:r w:rsidR="00F226AA" w:rsidRPr="003C653A">
        <w:t xml:space="preserve"> </w:t>
      </w:r>
      <w:r w:rsidR="00173177" w:rsidRPr="003C653A">
        <w:t xml:space="preserve">– </w:t>
      </w:r>
      <w:r w:rsidR="00173177">
        <w:t>Working towards improving our culture on site creating a better place to work</w:t>
      </w:r>
    </w:p>
    <w:p w14:paraId="6FAAA6F2" w14:textId="58B8A53E" w:rsidR="003B2F7B" w:rsidRPr="003C653A" w:rsidRDefault="0034477A" w:rsidP="00FC622B">
      <w:pPr>
        <w:pStyle w:val="ListBullet"/>
        <w:numPr>
          <w:ilvl w:val="0"/>
          <w:numId w:val="7"/>
        </w:numPr>
        <w:spacing w:line="240" w:lineRule="auto"/>
      </w:pPr>
      <w:r w:rsidRPr="003C653A">
        <w:t xml:space="preserve">First Aid at Work </w:t>
      </w:r>
      <w:bookmarkStart w:id="0" w:name="_Hlk114814939"/>
      <w:r w:rsidRPr="003C653A">
        <w:t xml:space="preserve">– </w:t>
      </w:r>
      <w:bookmarkEnd w:id="0"/>
      <w:r w:rsidRPr="003C653A">
        <w:t xml:space="preserve">Three Day training provided by </w:t>
      </w:r>
      <w:r w:rsidR="00ED7884" w:rsidRPr="003C653A">
        <w:t>British Red Cross has been completed successfully.</w:t>
      </w:r>
    </w:p>
    <w:p w14:paraId="469CB1C3" w14:textId="36756756" w:rsidR="00F53A47" w:rsidRDefault="008F47F8" w:rsidP="00FC622B">
      <w:pPr>
        <w:pStyle w:val="ListBullet"/>
        <w:numPr>
          <w:ilvl w:val="0"/>
          <w:numId w:val="7"/>
        </w:numPr>
        <w:spacing w:line="240" w:lineRule="auto"/>
      </w:pPr>
      <w:r w:rsidRPr="003C653A">
        <w:t xml:space="preserve">Returns App training </w:t>
      </w:r>
      <w:r w:rsidR="004C4457" w:rsidRPr="003C653A">
        <w:t>– Helped in providing training</w:t>
      </w:r>
      <w:r w:rsidR="00BE1191" w:rsidRPr="003C653A">
        <w:t xml:space="preserve"> for the</w:t>
      </w:r>
      <w:r w:rsidR="002C5C80" w:rsidRPr="003C653A">
        <w:t xml:space="preserve"> department</w:t>
      </w:r>
      <w:r w:rsidR="00ED7884" w:rsidRPr="003C653A">
        <w:t xml:space="preserve"> in using the</w:t>
      </w:r>
      <w:r w:rsidR="00BE1191" w:rsidRPr="003C653A">
        <w:t xml:space="preserve"> new</w:t>
      </w:r>
      <w:r w:rsidR="00E75E6E" w:rsidRPr="003C653A">
        <w:t>ly launched Re</w:t>
      </w:r>
      <w:r w:rsidR="00BE1191" w:rsidRPr="003C653A">
        <w:t>turns App.</w:t>
      </w:r>
    </w:p>
    <w:sdt>
      <w:sdtPr>
        <w:id w:val="720946933"/>
        <w:placeholder>
          <w:docPart w:val="455E1B6366EF5A47BAF3DCD54EE1BD28"/>
        </w:placeholder>
        <w:temporary/>
        <w:showingPlcHdr/>
        <w15:appearance w15:val="hidden"/>
      </w:sdtPr>
      <w:sdtContent>
        <w:p w14:paraId="34881F6C" w14:textId="77777777" w:rsidR="008115E5" w:rsidRDefault="00691927" w:rsidP="00FC622B">
          <w:pPr>
            <w:pStyle w:val="Heading1"/>
          </w:pPr>
          <w:r>
            <w:t>Education</w:t>
          </w:r>
        </w:p>
      </w:sdtContent>
    </w:sdt>
    <w:p w14:paraId="1FD1CCDB" w14:textId="19AAA7E7" w:rsidR="005742DF" w:rsidRDefault="00252D41" w:rsidP="00FC622B">
      <w:pPr>
        <w:spacing w:line="240" w:lineRule="auto"/>
        <w:rPr>
          <w:sz w:val="16"/>
          <w:szCs w:val="16"/>
        </w:rPr>
      </w:pPr>
      <w:r w:rsidRPr="009C71E8">
        <w:rPr>
          <w:b/>
          <w:bCs/>
        </w:rPr>
        <w:t>Diploma in Full Stack Software Development | Code Institute</w:t>
      </w:r>
      <w:r w:rsidRPr="009C71E8">
        <w:t xml:space="preserve"> | </w:t>
      </w:r>
      <w:r w:rsidRPr="009C71E8">
        <w:rPr>
          <w:sz w:val="16"/>
          <w:szCs w:val="16"/>
        </w:rPr>
        <w:t xml:space="preserve">April 2022 </w:t>
      </w:r>
      <w:r w:rsidR="005742DF" w:rsidRPr="009C71E8">
        <w:rPr>
          <w:sz w:val="16"/>
          <w:szCs w:val="16"/>
        </w:rPr>
        <w:t>–</w:t>
      </w:r>
      <w:r w:rsidRPr="009C71E8">
        <w:rPr>
          <w:sz w:val="16"/>
          <w:szCs w:val="16"/>
        </w:rPr>
        <w:t xml:space="preserve"> present</w:t>
      </w:r>
    </w:p>
    <w:p w14:paraId="42F81678" w14:textId="77777777" w:rsidR="006A6D5A" w:rsidRPr="009C71E8" w:rsidRDefault="006A6D5A" w:rsidP="00FC622B">
      <w:pPr>
        <w:spacing w:line="240" w:lineRule="auto"/>
        <w:rPr>
          <w:sz w:val="16"/>
          <w:szCs w:val="16"/>
        </w:rPr>
      </w:pPr>
    </w:p>
    <w:p w14:paraId="652A434E" w14:textId="20A73DC3" w:rsidR="008115E5" w:rsidRPr="009C71E8" w:rsidRDefault="002049E9" w:rsidP="00FC622B">
      <w:pPr>
        <w:spacing w:line="240" w:lineRule="auto"/>
        <w:rPr>
          <w:sz w:val="16"/>
          <w:szCs w:val="16"/>
        </w:rPr>
      </w:pPr>
      <w:r w:rsidRPr="009C71E8">
        <w:rPr>
          <w:b/>
          <w:bCs/>
        </w:rPr>
        <w:t>Bachelor’s degree</w:t>
      </w:r>
      <w:r w:rsidR="004400F9" w:rsidRPr="009C71E8">
        <w:t xml:space="preserve"> | </w:t>
      </w:r>
      <w:r w:rsidR="00D952A8" w:rsidRPr="009C71E8">
        <w:rPr>
          <w:sz w:val="16"/>
          <w:szCs w:val="16"/>
        </w:rPr>
        <w:t>September 2016 – June 201</w:t>
      </w:r>
      <w:r w:rsidR="000D77EE" w:rsidRPr="009C71E8">
        <w:rPr>
          <w:sz w:val="16"/>
          <w:szCs w:val="16"/>
        </w:rPr>
        <w:t>9</w:t>
      </w:r>
    </w:p>
    <w:p w14:paraId="2164F5B5" w14:textId="15FC3D9D" w:rsidR="002049E9" w:rsidRPr="009C71E8" w:rsidRDefault="001C3CED" w:rsidP="00FC622B">
      <w:pPr>
        <w:spacing w:line="240" w:lineRule="auto"/>
      </w:pPr>
      <w:r w:rsidRPr="009C71E8">
        <w:t>Babes-</w:t>
      </w:r>
      <w:proofErr w:type="spellStart"/>
      <w:r w:rsidRPr="009C71E8">
        <w:t>Bolyai</w:t>
      </w:r>
      <w:proofErr w:type="spellEnd"/>
      <w:r w:rsidRPr="009C71E8">
        <w:t xml:space="preserve"> University Cluj-Napoca</w:t>
      </w:r>
      <w:r w:rsidR="002C5C80" w:rsidRPr="009C71E8">
        <w:t xml:space="preserve"> | </w:t>
      </w:r>
      <w:r w:rsidR="004C3EBC" w:rsidRPr="009C71E8">
        <w:t>Targu-Mures</w:t>
      </w:r>
    </w:p>
    <w:p w14:paraId="5092809C" w14:textId="3CB823CF" w:rsidR="005742DF" w:rsidRPr="009C71E8" w:rsidRDefault="004400F9" w:rsidP="00FC622B">
      <w:pPr>
        <w:spacing w:line="240" w:lineRule="auto"/>
      </w:pPr>
      <w:r w:rsidRPr="009C71E8">
        <w:t>Faculty of Psychology and Educational Sciences, Department of Pedagogy and Applied Didactics</w:t>
      </w:r>
    </w:p>
    <w:p w14:paraId="480FAD5E" w14:textId="259A8649" w:rsidR="008E6E20" w:rsidRPr="008E6E20" w:rsidRDefault="008E6E20" w:rsidP="00FC622B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240" w:after="160" w:line="240" w:lineRule="auto"/>
        <w:outlineLvl w:val="0"/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lastRenderedPageBreak/>
        <w:t>languages</w:t>
      </w:r>
    </w:p>
    <w:p w14:paraId="266BC627" w14:textId="77777777" w:rsidR="00C86BCC" w:rsidRPr="00681D00" w:rsidRDefault="00C86BCC" w:rsidP="00FC622B">
      <w:pPr>
        <w:pStyle w:val="ListBullet"/>
        <w:numPr>
          <w:ilvl w:val="0"/>
          <w:numId w:val="0"/>
        </w:numPr>
        <w:spacing w:line="240" w:lineRule="auto"/>
        <w:rPr>
          <w:shd w:val="clear" w:color="auto" w:fill="FFFFFF"/>
          <w:lang w:eastAsia="en-GB"/>
        </w:rPr>
      </w:pPr>
      <w:r w:rsidRPr="00681D00">
        <w:rPr>
          <w:rFonts w:ascii="Segoe UI Symbol" w:hAnsi="Segoe UI Symbol" w:cs="Segoe UI Symbol"/>
          <w:shd w:val="clear" w:color="auto" w:fill="FFFFFF"/>
          <w:lang w:eastAsia="en-GB"/>
        </w:rPr>
        <w:t>★★★★★</w:t>
      </w:r>
      <w:r w:rsidRPr="00681D00">
        <w:rPr>
          <w:shd w:val="clear" w:color="auto" w:fill="FFFFFF"/>
          <w:lang w:eastAsia="en-GB"/>
        </w:rPr>
        <w:t xml:space="preserve"> Hungarian</w:t>
      </w:r>
      <w:r>
        <w:rPr>
          <w:shd w:val="clear" w:color="auto" w:fill="FFFFFF"/>
          <w:lang w:eastAsia="en-GB"/>
        </w:rPr>
        <w:t xml:space="preserve"> (native)</w:t>
      </w:r>
    </w:p>
    <w:p w14:paraId="0F9D814A" w14:textId="77777777" w:rsidR="00C86BCC" w:rsidRPr="00681D00" w:rsidRDefault="00C86BCC" w:rsidP="00FC622B">
      <w:pPr>
        <w:pStyle w:val="ListBullet"/>
        <w:numPr>
          <w:ilvl w:val="0"/>
          <w:numId w:val="0"/>
        </w:numPr>
        <w:spacing w:line="240" w:lineRule="auto"/>
        <w:rPr>
          <w:shd w:val="clear" w:color="auto" w:fill="FFFFFF"/>
          <w:lang w:eastAsia="en-GB"/>
        </w:rPr>
      </w:pPr>
      <w:r w:rsidRPr="00681D00">
        <w:rPr>
          <w:rFonts w:ascii="Segoe UI Symbol" w:hAnsi="Segoe UI Symbol" w:cs="Segoe UI Symbol"/>
          <w:shd w:val="clear" w:color="auto" w:fill="FFFFFF"/>
          <w:lang w:eastAsia="en-GB"/>
        </w:rPr>
        <w:t>★★★★☆</w:t>
      </w:r>
      <w:r w:rsidRPr="00681D00">
        <w:rPr>
          <w:shd w:val="clear" w:color="auto" w:fill="FFFFFF"/>
          <w:lang w:eastAsia="en-GB"/>
        </w:rPr>
        <w:t xml:space="preserve"> English</w:t>
      </w:r>
    </w:p>
    <w:p w14:paraId="462685D6" w14:textId="5BF08452" w:rsidR="005742DF" w:rsidRDefault="00C86BCC" w:rsidP="00FC622B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shd w:val="clear" w:color="auto" w:fill="FFFFFF"/>
          <w:lang w:eastAsia="en-GB"/>
        </w:rPr>
      </w:pPr>
      <w:r w:rsidRPr="00681D00">
        <w:rPr>
          <w:rFonts w:ascii="Segoe UI Symbol" w:hAnsi="Segoe UI Symbol" w:cs="Segoe UI Symbol"/>
          <w:shd w:val="clear" w:color="auto" w:fill="FFFFFF"/>
          <w:lang w:eastAsia="en-GB"/>
        </w:rPr>
        <w:t>★★★★☆</w:t>
      </w:r>
      <w:r w:rsidRPr="00681D00">
        <w:rPr>
          <w:shd w:val="clear" w:color="auto" w:fill="FFFFFF"/>
          <w:lang w:eastAsia="en-GB"/>
        </w:rPr>
        <w:t xml:space="preserve"> Romanian</w:t>
      </w:r>
    </w:p>
    <w:p w14:paraId="1307EC16" w14:textId="3756E713" w:rsidR="008D790B" w:rsidRPr="00F84961" w:rsidRDefault="00F84961" w:rsidP="00FC622B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240" w:after="160" w:line="240" w:lineRule="auto"/>
        <w:outlineLvl w:val="0"/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courses</w:t>
      </w:r>
    </w:p>
    <w:p w14:paraId="2E25BD4D" w14:textId="7481B290" w:rsidR="008D790B" w:rsidRDefault="008D790B" w:rsidP="00FC622B">
      <w:pPr>
        <w:pStyle w:val="ListBullet"/>
        <w:numPr>
          <w:ilvl w:val="0"/>
          <w:numId w:val="4"/>
        </w:numPr>
        <w:spacing w:line="240" w:lineRule="auto"/>
        <w:ind w:left="720" w:hanging="360"/>
        <w:rPr>
          <w:b/>
          <w:bCs/>
        </w:rPr>
      </w:pPr>
      <w:r w:rsidRPr="00470CCB">
        <w:rPr>
          <w:b/>
          <w:bCs/>
        </w:rPr>
        <w:t>Certificate in Advanced English, Cambridge Assessment English (CAE – C1)</w:t>
      </w:r>
    </w:p>
    <w:p w14:paraId="641C596E" w14:textId="71D67C11" w:rsidR="005742DF" w:rsidRPr="00A12704" w:rsidRDefault="004A131E" w:rsidP="00FC622B">
      <w:pPr>
        <w:pStyle w:val="ListBullet"/>
        <w:numPr>
          <w:ilvl w:val="0"/>
          <w:numId w:val="4"/>
        </w:numPr>
        <w:spacing w:line="240" w:lineRule="auto"/>
        <w:ind w:left="720" w:hanging="360"/>
        <w:rPr>
          <w:b/>
          <w:bCs/>
        </w:rPr>
      </w:pPr>
      <w:r>
        <w:rPr>
          <w:b/>
          <w:bCs/>
        </w:rPr>
        <w:t xml:space="preserve">High </w:t>
      </w:r>
      <w:r w:rsidR="00F13898">
        <w:rPr>
          <w:b/>
          <w:bCs/>
        </w:rPr>
        <w:t>S</w:t>
      </w:r>
      <w:r>
        <w:rPr>
          <w:b/>
          <w:bCs/>
        </w:rPr>
        <w:t xml:space="preserve">chool Certificate </w:t>
      </w:r>
      <w:r w:rsidR="00F13898">
        <w:rPr>
          <w:b/>
          <w:bCs/>
        </w:rPr>
        <w:t>of Language Proficiency</w:t>
      </w:r>
      <w:r w:rsidR="00F46D2B">
        <w:rPr>
          <w:b/>
          <w:bCs/>
        </w:rPr>
        <w:t xml:space="preserve"> </w:t>
      </w:r>
      <w:r w:rsidR="00F46D2B">
        <w:t>(</w:t>
      </w:r>
      <w:r w:rsidR="006E12D5">
        <w:t>English)</w:t>
      </w:r>
    </w:p>
    <w:p w14:paraId="7137E83F" w14:textId="77777777" w:rsidR="008115E5" w:rsidRDefault="003B0F3B" w:rsidP="00FC622B">
      <w:pPr>
        <w:pStyle w:val="Heading1"/>
      </w:pPr>
      <w:r>
        <w:t>Extracurricular activities</w:t>
      </w:r>
    </w:p>
    <w:p w14:paraId="43C231B7" w14:textId="54C088B3" w:rsidR="00B76A48" w:rsidRPr="00A12704" w:rsidRDefault="00420055" w:rsidP="00FC622B">
      <w:pPr>
        <w:pStyle w:val="ListBullet"/>
        <w:numPr>
          <w:ilvl w:val="0"/>
          <w:numId w:val="0"/>
        </w:numPr>
        <w:spacing w:line="240" w:lineRule="auto"/>
        <w:rPr>
          <w:sz w:val="16"/>
          <w:szCs w:val="16"/>
        </w:rPr>
      </w:pPr>
      <w:r w:rsidRPr="00884E65">
        <w:rPr>
          <w:b/>
          <w:bCs/>
        </w:rPr>
        <w:t>Volunteering</w:t>
      </w:r>
    </w:p>
    <w:p w14:paraId="61933E6E" w14:textId="03703D4C" w:rsidR="00F632F0" w:rsidRPr="00345F00" w:rsidRDefault="00F632F0" w:rsidP="00FC622B">
      <w:pPr>
        <w:pStyle w:val="ListBullet"/>
        <w:numPr>
          <w:ilvl w:val="0"/>
          <w:numId w:val="9"/>
        </w:numPr>
        <w:spacing w:line="240" w:lineRule="auto"/>
        <w:divId w:val="1515873971"/>
        <w:rPr>
          <w:b/>
          <w:bCs/>
          <w:shd w:val="clear" w:color="auto" w:fill="FFFFFF"/>
          <w:lang w:eastAsia="en-GB"/>
        </w:rPr>
      </w:pPr>
      <w:proofErr w:type="spellStart"/>
      <w:r w:rsidRPr="00F84961">
        <w:rPr>
          <w:b/>
          <w:bCs/>
          <w:shd w:val="clear" w:color="auto" w:fill="FFFFFF"/>
          <w:lang w:eastAsia="en-GB"/>
        </w:rPr>
        <w:t>Creactivity</w:t>
      </w:r>
      <w:proofErr w:type="spellEnd"/>
      <w:r w:rsidRPr="00F84961">
        <w:rPr>
          <w:b/>
          <w:bCs/>
          <w:shd w:val="clear" w:color="auto" w:fill="FFFFFF"/>
          <w:lang w:eastAsia="en-GB"/>
        </w:rPr>
        <w:t> </w:t>
      </w:r>
      <w:r w:rsidR="0072665D" w:rsidRPr="00F84961">
        <w:rPr>
          <w:b/>
          <w:bCs/>
          <w:shd w:val="clear" w:color="auto" w:fill="FFFFFF"/>
          <w:lang w:eastAsia="en-GB"/>
        </w:rPr>
        <w:t>– “</w:t>
      </w:r>
      <w:r w:rsidRPr="00F84961">
        <w:rPr>
          <w:b/>
          <w:bCs/>
          <w:shd w:val="clear" w:color="auto" w:fill="FFFFFF"/>
          <w:lang w:eastAsia="en-GB"/>
        </w:rPr>
        <w:t xml:space="preserve">The </w:t>
      </w:r>
      <w:proofErr w:type="spellStart"/>
      <w:r w:rsidRPr="00F84961">
        <w:rPr>
          <w:b/>
          <w:bCs/>
          <w:shd w:val="clear" w:color="auto" w:fill="FFFFFF"/>
          <w:lang w:eastAsia="en-GB"/>
        </w:rPr>
        <w:t>Teleki</w:t>
      </w:r>
      <w:proofErr w:type="spellEnd"/>
      <w:r w:rsidRPr="00F84961">
        <w:rPr>
          <w:b/>
          <w:bCs/>
          <w:shd w:val="clear" w:color="auto" w:fill="FFFFFF"/>
          <w:lang w:eastAsia="en-GB"/>
        </w:rPr>
        <w:t xml:space="preserve"> Castle left on children's hands"</w:t>
      </w:r>
      <w:r w:rsidR="00345F00">
        <w:rPr>
          <w:b/>
          <w:bCs/>
          <w:shd w:val="clear" w:color="auto" w:fill="FFFFFF"/>
          <w:lang w:eastAsia="en-GB"/>
        </w:rPr>
        <w:t xml:space="preserve"> |</w:t>
      </w:r>
      <w:r w:rsidR="00743BC8">
        <w:rPr>
          <w:b/>
          <w:bCs/>
          <w:shd w:val="clear" w:color="auto" w:fill="FFFFFF"/>
          <w:lang w:eastAsia="en-GB"/>
        </w:rPr>
        <w:t xml:space="preserve"> </w:t>
      </w:r>
      <w:r w:rsidR="003A67AA" w:rsidRPr="001129B0">
        <w:rPr>
          <w:sz w:val="16"/>
          <w:szCs w:val="16"/>
          <w:shd w:val="clear" w:color="auto" w:fill="FFFFFF"/>
          <w:lang w:eastAsia="en-GB"/>
        </w:rPr>
        <w:t>June 2016 – June 2018</w:t>
      </w:r>
    </w:p>
    <w:p w14:paraId="68CEFD11" w14:textId="1CD1050C" w:rsidR="00D15CA2" w:rsidRDefault="00D15CA2" w:rsidP="00FC622B">
      <w:pPr>
        <w:pStyle w:val="ListBullet"/>
        <w:numPr>
          <w:ilvl w:val="0"/>
          <w:numId w:val="0"/>
        </w:numPr>
        <w:spacing w:line="240" w:lineRule="auto"/>
        <w:divId w:val="1515873971"/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 xml:space="preserve">This event was held in </w:t>
      </w:r>
      <w:proofErr w:type="spellStart"/>
      <w:r>
        <w:rPr>
          <w:shd w:val="clear" w:color="auto" w:fill="FFFFFF"/>
          <w:lang w:eastAsia="en-GB"/>
        </w:rPr>
        <w:t>Teleki</w:t>
      </w:r>
      <w:proofErr w:type="spellEnd"/>
      <w:r>
        <w:rPr>
          <w:shd w:val="clear" w:color="auto" w:fill="FFFFFF"/>
          <w:lang w:eastAsia="en-GB"/>
        </w:rPr>
        <w:t xml:space="preserve"> </w:t>
      </w:r>
      <w:r w:rsidR="00497585">
        <w:rPr>
          <w:shd w:val="clear" w:color="auto" w:fill="FFFFFF"/>
          <w:lang w:eastAsia="en-GB"/>
        </w:rPr>
        <w:t>Castle</w:t>
      </w:r>
      <w:r>
        <w:rPr>
          <w:shd w:val="clear" w:color="auto" w:fill="FFFFFF"/>
          <w:lang w:eastAsia="en-GB"/>
        </w:rPr>
        <w:t xml:space="preserve">, Romania. </w:t>
      </w:r>
      <w:r w:rsidR="009F71B8">
        <w:rPr>
          <w:shd w:val="clear" w:color="auto" w:fill="FFFFFF"/>
          <w:lang w:eastAsia="en-GB"/>
        </w:rPr>
        <w:t>Th</w:t>
      </w:r>
      <w:r w:rsidR="009A25E4">
        <w:rPr>
          <w:shd w:val="clear" w:color="auto" w:fill="FFFFFF"/>
          <w:lang w:eastAsia="en-GB"/>
        </w:rPr>
        <w:t>e volunteers’ daily duties included</w:t>
      </w:r>
      <w:r w:rsidR="00E71B82">
        <w:rPr>
          <w:shd w:val="clear" w:color="auto" w:fill="FFFFFF"/>
          <w:lang w:eastAsia="en-GB"/>
        </w:rPr>
        <w:t xml:space="preserve"> the planning and execution of daily schedules, activities</w:t>
      </w:r>
      <w:r w:rsidR="0092400B">
        <w:rPr>
          <w:shd w:val="clear" w:color="auto" w:fill="FFFFFF"/>
          <w:lang w:eastAsia="en-GB"/>
        </w:rPr>
        <w:t>; supervising, helping and taking care of children.</w:t>
      </w:r>
    </w:p>
    <w:p w14:paraId="02BAC3E6" w14:textId="7B34DC6D" w:rsidR="00A119F6" w:rsidRPr="006F30D4" w:rsidRDefault="00FE5530" w:rsidP="00FC622B">
      <w:pPr>
        <w:pStyle w:val="ListBullet"/>
        <w:numPr>
          <w:ilvl w:val="0"/>
          <w:numId w:val="9"/>
        </w:numPr>
        <w:spacing w:line="240" w:lineRule="auto"/>
        <w:divId w:val="1515873971"/>
        <w:rPr>
          <w:b/>
          <w:bCs/>
          <w:shd w:val="clear" w:color="auto" w:fill="FFFFFF"/>
          <w:lang w:eastAsia="en-GB"/>
        </w:rPr>
      </w:pPr>
      <w:r w:rsidRPr="00F84961">
        <w:rPr>
          <w:b/>
          <w:bCs/>
          <w:shd w:val="clear" w:color="auto" w:fill="FFFFFF"/>
          <w:lang w:eastAsia="en-GB"/>
        </w:rPr>
        <w:t>“Together for children with cancer”</w:t>
      </w:r>
      <w:r w:rsidR="006F30D4">
        <w:rPr>
          <w:b/>
          <w:bCs/>
          <w:shd w:val="clear" w:color="auto" w:fill="FFFFFF"/>
          <w:lang w:eastAsia="en-GB"/>
        </w:rPr>
        <w:t xml:space="preserve"> |</w:t>
      </w:r>
      <w:r w:rsidR="00C73E7C">
        <w:rPr>
          <w:b/>
          <w:bCs/>
          <w:shd w:val="clear" w:color="auto" w:fill="FFFFFF"/>
          <w:lang w:eastAsia="en-GB"/>
        </w:rPr>
        <w:t xml:space="preserve"> </w:t>
      </w:r>
      <w:r w:rsidRPr="001129B0">
        <w:rPr>
          <w:sz w:val="16"/>
          <w:szCs w:val="16"/>
          <w:shd w:val="clear" w:color="auto" w:fill="FFFFFF"/>
          <w:lang w:eastAsia="en-GB"/>
        </w:rPr>
        <w:t>December 2014 – December 2016</w:t>
      </w:r>
    </w:p>
    <w:p w14:paraId="478C794A" w14:textId="3F9E8BD4" w:rsidR="001B6958" w:rsidRPr="00C86BCC" w:rsidRDefault="00C90170" w:rsidP="00FC622B">
      <w:pPr>
        <w:pStyle w:val="ListBullet"/>
        <w:numPr>
          <w:ilvl w:val="0"/>
          <w:numId w:val="0"/>
        </w:numPr>
        <w:spacing w:line="240" w:lineRule="auto"/>
        <w:divId w:val="1515873971"/>
        <w:rPr>
          <w:shd w:val="clear" w:color="auto" w:fill="FFFFFF"/>
          <w:lang w:eastAsia="en-GB"/>
        </w:rPr>
      </w:pPr>
      <w:r w:rsidRPr="00F54E96">
        <w:rPr>
          <w:shd w:val="clear" w:color="auto" w:fill="FFFFFF"/>
          <w:lang w:eastAsia="en-GB"/>
        </w:rPr>
        <w:t>As a volunteer at this organisation my duties inc</w:t>
      </w:r>
      <w:r w:rsidR="00F54E96" w:rsidRPr="00F54E96">
        <w:rPr>
          <w:shd w:val="clear" w:color="auto" w:fill="FFFFFF"/>
          <w:lang w:eastAsia="en-GB"/>
        </w:rPr>
        <w:t>luded:</w:t>
      </w:r>
      <w:r w:rsidR="003C653A">
        <w:rPr>
          <w:shd w:val="clear" w:color="auto" w:fill="FFFFFF"/>
          <w:lang w:eastAsia="en-GB"/>
        </w:rPr>
        <w:t xml:space="preserve"> w</w:t>
      </w:r>
      <w:r w:rsidR="008A142A">
        <w:rPr>
          <w:shd w:val="clear" w:color="auto" w:fill="FFFFFF"/>
          <w:lang w:eastAsia="en-GB"/>
        </w:rPr>
        <w:t xml:space="preserve">eekly meetings with the organisation where reviews and </w:t>
      </w:r>
      <w:r w:rsidR="00C53C75">
        <w:rPr>
          <w:shd w:val="clear" w:color="auto" w:fill="FFFFFF"/>
          <w:lang w:eastAsia="en-GB"/>
        </w:rPr>
        <w:t>plans</w:t>
      </w:r>
      <w:r w:rsidR="008A142A">
        <w:rPr>
          <w:shd w:val="clear" w:color="auto" w:fill="FFFFFF"/>
          <w:lang w:eastAsia="en-GB"/>
        </w:rPr>
        <w:t xml:space="preserve"> were made</w:t>
      </w:r>
      <w:r w:rsidR="003C653A">
        <w:rPr>
          <w:shd w:val="clear" w:color="auto" w:fill="FFFFFF"/>
          <w:lang w:eastAsia="en-GB"/>
        </w:rPr>
        <w:t>; t</w:t>
      </w:r>
      <w:r w:rsidR="008A142A">
        <w:rPr>
          <w:shd w:val="clear" w:color="auto" w:fill="FFFFFF"/>
          <w:lang w:eastAsia="en-GB"/>
        </w:rPr>
        <w:t>aking part in training</w:t>
      </w:r>
      <w:r w:rsidR="005D7162">
        <w:rPr>
          <w:shd w:val="clear" w:color="auto" w:fill="FFFFFF"/>
          <w:lang w:eastAsia="en-GB"/>
        </w:rPr>
        <w:t>s</w:t>
      </w:r>
      <w:r w:rsidR="008A142A">
        <w:rPr>
          <w:shd w:val="clear" w:color="auto" w:fill="FFFFFF"/>
          <w:lang w:eastAsia="en-GB"/>
        </w:rPr>
        <w:t xml:space="preserve"> provided by the organisation</w:t>
      </w:r>
      <w:r w:rsidR="003C653A">
        <w:rPr>
          <w:shd w:val="clear" w:color="auto" w:fill="FFFFFF"/>
          <w:lang w:eastAsia="en-GB"/>
        </w:rPr>
        <w:t>; g</w:t>
      </w:r>
      <w:r w:rsidR="00B546B1">
        <w:rPr>
          <w:shd w:val="clear" w:color="auto" w:fill="FFFFFF"/>
          <w:lang w:eastAsia="en-GB"/>
        </w:rPr>
        <w:t>athering money for the children in need by organising</w:t>
      </w:r>
      <w:r w:rsidR="0056437F">
        <w:rPr>
          <w:shd w:val="clear" w:color="auto" w:fill="FFFFFF"/>
          <w:lang w:eastAsia="en-GB"/>
        </w:rPr>
        <w:t xml:space="preserve"> and taking part in</w:t>
      </w:r>
      <w:r w:rsidR="00B546B1">
        <w:rPr>
          <w:shd w:val="clear" w:color="auto" w:fill="FFFFFF"/>
          <w:lang w:eastAsia="en-GB"/>
        </w:rPr>
        <w:t xml:space="preserve"> activities, events</w:t>
      </w:r>
      <w:r w:rsidR="009C71E8">
        <w:rPr>
          <w:shd w:val="clear" w:color="auto" w:fill="FFFFFF"/>
          <w:lang w:eastAsia="en-GB"/>
        </w:rPr>
        <w:t>.</w:t>
      </w:r>
    </w:p>
    <w:sectPr w:rsidR="001B6958" w:rsidRPr="00C86BCC" w:rsidSect="00691927">
      <w:head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E9F6" w14:textId="77777777" w:rsidR="00A93043" w:rsidRDefault="00A93043">
      <w:r>
        <w:separator/>
      </w:r>
    </w:p>
  </w:endnote>
  <w:endnote w:type="continuationSeparator" w:id="0">
    <w:p w14:paraId="372E7EB4" w14:textId="77777777" w:rsidR="00A93043" w:rsidRDefault="00A93043">
      <w:r>
        <w:continuationSeparator/>
      </w:r>
    </w:p>
  </w:endnote>
  <w:endnote w:type="continuationNotice" w:id="1">
    <w:p w14:paraId="0AF037E7" w14:textId="77777777" w:rsidR="00A93043" w:rsidRDefault="00A930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57EA" w14:textId="77777777" w:rsidR="00A93043" w:rsidRDefault="00A93043">
      <w:r>
        <w:separator/>
      </w:r>
    </w:p>
  </w:footnote>
  <w:footnote w:type="continuationSeparator" w:id="0">
    <w:p w14:paraId="5ABBA34F" w14:textId="77777777" w:rsidR="00A93043" w:rsidRDefault="00A93043">
      <w:r>
        <w:continuationSeparator/>
      </w:r>
    </w:p>
  </w:footnote>
  <w:footnote w:type="continuationNotice" w:id="1">
    <w:p w14:paraId="7F5F053D" w14:textId="77777777" w:rsidR="00A93043" w:rsidRDefault="00A930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2D21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95874D2" wp14:editId="4186680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a="http://schemas.openxmlformats.org/drawingml/2006/main">
          <w:pict>
            <v:shape id="Frame 1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spid="_x0000_s1026" fillcolor="#e3ab47" stroked="f" strokeweight="1pt" path="m,l5013960,r,7205980l,7205980,,xm130564,130564r,6944852l4883396,7075416r,-6944852l130564,13056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w14:anchorId="705D6F89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B1D7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C5239F9" wp14:editId="5986E6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3F6C20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C5239F9" id="Group 4" o:spid="_x0000_s1026" alt="Title: Page frame with tab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GurMM4EBQAAYQ8AAA4AAAAAAAAAAAAAAAAALgIAAGRycy9lMm9Eb2MueG1sUEsBAi0A&#10;FAAGAAgAAAAhACehUsjaAAAABgEAAA8AAAAAAAAAAAAAAAAAXgcAAGRycy9kb3ducmV2LnhtbFBL&#10;BQYAAAAABAAEAPMAAABlCAAA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73F6C20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D49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42B87"/>
    <w:multiLevelType w:val="hybridMultilevel"/>
    <w:tmpl w:val="4C42D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3D94"/>
    <w:multiLevelType w:val="hybridMultilevel"/>
    <w:tmpl w:val="1024B3F4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2F77"/>
    <w:multiLevelType w:val="hybridMultilevel"/>
    <w:tmpl w:val="23ACF7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22B6"/>
    <w:multiLevelType w:val="hybridMultilevel"/>
    <w:tmpl w:val="8F183922"/>
    <w:lvl w:ilvl="0" w:tplc="77AC7C96">
      <w:start w:val="1"/>
      <w:numFmt w:val="bullet"/>
      <w:lvlText w:val=""/>
      <w:lvlJc w:val="left"/>
      <w:rPr>
        <w:rFonts w:ascii="Wingdings" w:hAnsi="Wingdings" w:hint="default"/>
        <w:color w:val="000000" w:themeColor="tex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52FB"/>
    <w:multiLevelType w:val="hybridMultilevel"/>
    <w:tmpl w:val="6920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52E6D"/>
    <w:multiLevelType w:val="hybridMultilevel"/>
    <w:tmpl w:val="A84A9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249903">
    <w:abstractNumId w:val="5"/>
  </w:num>
  <w:num w:numId="2" w16cid:durableId="2027361242">
    <w:abstractNumId w:val="8"/>
  </w:num>
  <w:num w:numId="3" w16cid:durableId="827328847">
    <w:abstractNumId w:val="3"/>
  </w:num>
  <w:num w:numId="4" w16cid:durableId="1029649691">
    <w:abstractNumId w:val="4"/>
  </w:num>
  <w:num w:numId="5" w16cid:durableId="658265306">
    <w:abstractNumId w:val="2"/>
  </w:num>
  <w:num w:numId="6" w16cid:durableId="201135099">
    <w:abstractNumId w:val="7"/>
  </w:num>
  <w:num w:numId="7" w16cid:durableId="27537739">
    <w:abstractNumId w:val="6"/>
  </w:num>
  <w:num w:numId="8" w16cid:durableId="1815101311">
    <w:abstractNumId w:val="0"/>
  </w:num>
  <w:num w:numId="9" w16cid:durableId="8190334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5B"/>
    <w:rsid w:val="00012E9C"/>
    <w:rsid w:val="0002487B"/>
    <w:rsid w:val="00067698"/>
    <w:rsid w:val="000712B1"/>
    <w:rsid w:val="000B01A7"/>
    <w:rsid w:val="000C0EFB"/>
    <w:rsid w:val="000C2312"/>
    <w:rsid w:val="000D0A1B"/>
    <w:rsid w:val="000D77EE"/>
    <w:rsid w:val="000E1FFC"/>
    <w:rsid w:val="000F56C2"/>
    <w:rsid w:val="00104781"/>
    <w:rsid w:val="00106EDF"/>
    <w:rsid w:val="001129B0"/>
    <w:rsid w:val="001206D3"/>
    <w:rsid w:val="00126666"/>
    <w:rsid w:val="00132B1D"/>
    <w:rsid w:val="00134969"/>
    <w:rsid w:val="0014403C"/>
    <w:rsid w:val="00152288"/>
    <w:rsid w:val="00164821"/>
    <w:rsid w:val="00173177"/>
    <w:rsid w:val="001807E3"/>
    <w:rsid w:val="001822CE"/>
    <w:rsid w:val="001A01DE"/>
    <w:rsid w:val="001A36D1"/>
    <w:rsid w:val="001B077B"/>
    <w:rsid w:val="001B6958"/>
    <w:rsid w:val="001B75E5"/>
    <w:rsid w:val="001C3CED"/>
    <w:rsid w:val="002049E9"/>
    <w:rsid w:val="002063B1"/>
    <w:rsid w:val="002074F2"/>
    <w:rsid w:val="002441AE"/>
    <w:rsid w:val="00252D41"/>
    <w:rsid w:val="00286FEE"/>
    <w:rsid w:val="002A1A58"/>
    <w:rsid w:val="002A562F"/>
    <w:rsid w:val="002C1F65"/>
    <w:rsid w:val="002C5C80"/>
    <w:rsid w:val="002D7C21"/>
    <w:rsid w:val="002E17A6"/>
    <w:rsid w:val="002F361E"/>
    <w:rsid w:val="00316398"/>
    <w:rsid w:val="0032061F"/>
    <w:rsid w:val="00327AAA"/>
    <w:rsid w:val="00331603"/>
    <w:rsid w:val="003317B5"/>
    <w:rsid w:val="00334110"/>
    <w:rsid w:val="0034477A"/>
    <w:rsid w:val="00345F00"/>
    <w:rsid w:val="003550AB"/>
    <w:rsid w:val="003600A4"/>
    <w:rsid w:val="00375853"/>
    <w:rsid w:val="00376D03"/>
    <w:rsid w:val="0038375E"/>
    <w:rsid w:val="00391990"/>
    <w:rsid w:val="003A62C3"/>
    <w:rsid w:val="003A67AA"/>
    <w:rsid w:val="003B0F3B"/>
    <w:rsid w:val="003B2F7B"/>
    <w:rsid w:val="003B649E"/>
    <w:rsid w:val="003C323C"/>
    <w:rsid w:val="003C653A"/>
    <w:rsid w:val="00400395"/>
    <w:rsid w:val="00420055"/>
    <w:rsid w:val="0043363C"/>
    <w:rsid w:val="004400F9"/>
    <w:rsid w:val="00463742"/>
    <w:rsid w:val="00464871"/>
    <w:rsid w:val="00470CCB"/>
    <w:rsid w:val="00490F95"/>
    <w:rsid w:val="00497585"/>
    <w:rsid w:val="004A131E"/>
    <w:rsid w:val="004C3EBC"/>
    <w:rsid w:val="004C4457"/>
    <w:rsid w:val="004C5FA6"/>
    <w:rsid w:val="004E10A9"/>
    <w:rsid w:val="004F133A"/>
    <w:rsid w:val="004F2017"/>
    <w:rsid w:val="005069B1"/>
    <w:rsid w:val="00531D41"/>
    <w:rsid w:val="00545314"/>
    <w:rsid w:val="005609B6"/>
    <w:rsid w:val="005632BC"/>
    <w:rsid w:val="0056437F"/>
    <w:rsid w:val="005742DF"/>
    <w:rsid w:val="005748C3"/>
    <w:rsid w:val="00587803"/>
    <w:rsid w:val="00597D1E"/>
    <w:rsid w:val="00597D30"/>
    <w:rsid w:val="005A3028"/>
    <w:rsid w:val="005B047B"/>
    <w:rsid w:val="005B1034"/>
    <w:rsid w:val="005D44DB"/>
    <w:rsid w:val="005D7162"/>
    <w:rsid w:val="005E620D"/>
    <w:rsid w:val="00616B86"/>
    <w:rsid w:val="006215A8"/>
    <w:rsid w:val="0062257B"/>
    <w:rsid w:val="00633BD3"/>
    <w:rsid w:val="006411E1"/>
    <w:rsid w:val="006448A3"/>
    <w:rsid w:val="00681D00"/>
    <w:rsid w:val="0068420D"/>
    <w:rsid w:val="00691927"/>
    <w:rsid w:val="00697D2C"/>
    <w:rsid w:val="006A6378"/>
    <w:rsid w:val="006A6D5A"/>
    <w:rsid w:val="006A76CB"/>
    <w:rsid w:val="006C3E55"/>
    <w:rsid w:val="006D077C"/>
    <w:rsid w:val="006D4433"/>
    <w:rsid w:val="006E12D5"/>
    <w:rsid w:val="006F30D4"/>
    <w:rsid w:val="00705B5D"/>
    <w:rsid w:val="007126AC"/>
    <w:rsid w:val="0071557F"/>
    <w:rsid w:val="00721178"/>
    <w:rsid w:val="0072665D"/>
    <w:rsid w:val="00726974"/>
    <w:rsid w:val="00727414"/>
    <w:rsid w:val="00743BC8"/>
    <w:rsid w:val="0074506E"/>
    <w:rsid w:val="007507A2"/>
    <w:rsid w:val="007737C1"/>
    <w:rsid w:val="00775B13"/>
    <w:rsid w:val="00782809"/>
    <w:rsid w:val="00791E5D"/>
    <w:rsid w:val="00792E36"/>
    <w:rsid w:val="007A075C"/>
    <w:rsid w:val="007A6765"/>
    <w:rsid w:val="007B6133"/>
    <w:rsid w:val="008115E5"/>
    <w:rsid w:val="00820079"/>
    <w:rsid w:val="008237F5"/>
    <w:rsid w:val="008270A0"/>
    <w:rsid w:val="00843B74"/>
    <w:rsid w:val="00843C5F"/>
    <w:rsid w:val="0085091A"/>
    <w:rsid w:val="00866DAF"/>
    <w:rsid w:val="008714F3"/>
    <w:rsid w:val="008775D7"/>
    <w:rsid w:val="00880259"/>
    <w:rsid w:val="008816FF"/>
    <w:rsid w:val="00881B2C"/>
    <w:rsid w:val="0088359A"/>
    <w:rsid w:val="00884E65"/>
    <w:rsid w:val="00886041"/>
    <w:rsid w:val="00893F5B"/>
    <w:rsid w:val="008A142A"/>
    <w:rsid w:val="008B0192"/>
    <w:rsid w:val="008B1D50"/>
    <w:rsid w:val="008D08CF"/>
    <w:rsid w:val="008D790B"/>
    <w:rsid w:val="008E01C5"/>
    <w:rsid w:val="008E6E20"/>
    <w:rsid w:val="008F47F8"/>
    <w:rsid w:val="009023DC"/>
    <w:rsid w:val="00916696"/>
    <w:rsid w:val="009178C6"/>
    <w:rsid w:val="0092400B"/>
    <w:rsid w:val="009265B1"/>
    <w:rsid w:val="00931968"/>
    <w:rsid w:val="00935275"/>
    <w:rsid w:val="00943730"/>
    <w:rsid w:val="009542EF"/>
    <w:rsid w:val="00956F6D"/>
    <w:rsid w:val="00992199"/>
    <w:rsid w:val="009A25E4"/>
    <w:rsid w:val="009A6E41"/>
    <w:rsid w:val="009C17FA"/>
    <w:rsid w:val="009C5A7F"/>
    <w:rsid w:val="009C71E8"/>
    <w:rsid w:val="009D001B"/>
    <w:rsid w:val="009D1B3B"/>
    <w:rsid w:val="009F1418"/>
    <w:rsid w:val="009F2A80"/>
    <w:rsid w:val="009F71B8"/>
    <w:rsid w:val="009F7C1E"/>
    <w:rsid w:val="00A041B1"/>
    <w:rsid w:val="00A119F6"/>
    <w:rsid w:val="00A12704"/>
    <w:rsid w:val="00A140BF"/>
    <w:rsid w:val="00A20A9B"/>
    <w:rsid w:val="00A35AED"/>
    <w:rsid w:val="00A409E8"/>
    <w:rsid w:val="00A43F43"/>
    <w:rsid w:val="00A50B8C"/>
    <w:rsid w:val="00A871F7"/>
    <w:rsid w:val="00A90FFC"/>
    <w:rsid w:val="00A93043"/>
    <w:rsid w:val="00A9709C"/>
    <w:rsid w:val="00AB34C5"/>
    <w:rsid w:val="00AB7841"/>
    <w:rsid w:val="00AC65D2"/>
    <w:rsid w:val="00AD007E"/>
    <w:rsid w:val="00AD717F"/>
    <w:rsid w:val="00AF44E9"/>
    <w:rsid w:val="00B00644"/>
    <w:rsid w:val="00B13E47"/>
    <w:rsid w:val="00B160C6"/>
    <w:rsid w:val="00B20B48"/>
    <w:rsid w:val="00B24636"/>
    <w:rsid w:val="00B26C4D"/>
    <w:rsid w:val="00B279FA"/>
    <w:rsid w:val="00B359CA"/>
    <w:rsid w:val="00B40D91"/>
    <w:rsid w:val="00B544AF"/>
    <w:rsid w:val="00B546B1"/>
    <w:rsid w:val="00B603D3"/>
    <w:rsid w:val="00B76A48"/>
    <w:rsid w:val="00B8141C"/>
    <w:rsid w:val="00B8602E"/>
    <w:rsid w:val="00BB5DA4"/>
    <w:rsid w:val="00BC4D52"/>
    <w:rsid w:val="00BD0D8A"/>
    <w:rsid w:val="00BE1191"/>
    <w:rsid w:val="00BE1D5C"/>
    <w:rsid w:val="00BE22F3"/>
    <w:rsid w:val="00C10A29"/>
    <w:rsid w:val="00C11776"/>
    <w:rsid w:val="00C46E8B"/>
    <w:rsid w:val="00C53C75"/>
    <w:rsid w:val="00C73E7C"/>
    <w:rsid w:val="00C862BC"/>
    <w:rsid w:val="00C86BCC"/>
    <w:rsid w:val="00C90170"/>
    <w:rsid w:val="00C9316D"/>
    <w:rsid w:val="00CF0626"/>
    <w:rsid w:val="00D04A15"/>
    <w:rsid w:val="00D04CE7"/>
    <w:rsid w:val="00D15CA2"/>
    <w:rsid w:val="00D37C3A"/>
    <w:rsid w:val="00D42B6E"/>
    <w:rsid w:val="00D614E6"/>
    <w:rsid w:val="00D62B92"/>
    <w:rsid w:val="00D84483"/>
    <w:rsid w:val="00D9287B"/>
    <w:rsid w:val="00D952A8"/>
    <w:rsid w:val="00DA4A90"/>
    <w:rsid w:val="00DA6938"/>
    <w:rsid w:val="00DC32BA"/>
    <w:rsid w:val="00DC6A77"/>
    <w:rsid w:val="00DD25E1"/>
    <w:rsid w:val="00DD29C8"/>
    <w:rsid w:val="00DE15DF"/>
    <w:rsid w:val="00DE3288"/>
    <w:rsid w:val="00E22ED9"/>
    <w:rsid w:val="00E33DFB"/>
    <w:rsid w:val="00E3457B"/>
    <w:rsid w:val="00E60438"/>
    <w:rsid w:val="00E630BA"/>
    <w:rsid w:val="00E71B82"/>
    <w:rsid w:val="00E75E6E"/>
    <w:rsid w:val="00EC2C60"/>
    <w:rsid w:val="00EC640A"/>
    <w:rsid w:val="00ED4257"/>
    <w:rsid w:val="00ED7884"/>
    <w:rsid w:val="00EE2400"/>
    <w:rsid w:val="00F13898"/>
    <w:rsid w:val="00F17A97"/>
    <w:rsid w:val="00F226AA"/>
    <w:rsid w:val="00F3609E"/>
    <w:rsid w:val="00F3611F"/>
    <w:rsid w:val="00F4251B"/>
    <w:rsid w:val="00F46544"/>
    <w:rsid w:val="00F46D2B"/>
    <w:rsid w:val="00F53A47"/>
    <w:rsid w:val="00F54E96"/>
    <w:rsid w:val="00F56291"/>
    <w:rsid w:val="00F62CCB"/>
    <w:rsid w:val="00F6315B"/>
    <w:rsid w:val="00F632F0"/>
    <w:rsid w:val="00F645E3"/>
    <w:rsid w:val="00F70CBF"/>
    <w:rsid w:val="00F77F12"/>
    <w:rsid w:val="00F81A31"/>
    <w:rsid w:val="00F84961"/>
    <w:rsid w:val="00FA0ED5"/>
    <w:rsid w:val="00FA2A47"/>
    <w:rsid w:val="00FC3335"/>
    <w:rsid w:val="00FC622B"/>
    <w:rsid w:val="00FE354A"/>
    <w:rsid w:val="00FE5530"/>
    <w:rsid w:val="06F258DE"/>
    <w:rsid w:val="12DE1C15"/>
    <w:rsid w:val="212F3C43"/>
    <w:rsid w:val="2D75BCBB"/>
    <w:rsid w:val="39099459"/>
    <w:rsid w:val="3F6047B7"/>
    <w:rsid w:val="554C313E"/>
    <w:rsid w:val="587C91AE"/>
    <w:rsid w:val="67FD65D5"/>
    <w:rsid w:val="6FD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0F91"/>
  <w15:chartTrackingRefBased/>
  <w15:docId w15:val="{8B6391A1-7419-1347-9822-052C8D9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bumpedfont15">
    <w:name w:val="bumpedfont15"/>
    <w:basedOn w:val="DefaultParagraphFont"/>
    <w:rsid w:val="00F632F0"/>
  </w:style>
  <w:style w:type="character" w:customStyle="1" w:styleId="apple-converted-space">
    <w:name w:val="apple-converted-space"/>
    <w:basedOn w:val="DefaultParagraphFont"/>
    <w:rsid w:val="00F632F0"/>
  </w:style>
  <w:style w:type="character" w:styleId="Hyperlink">
    <w:name w:val="Hyperlink"/>
    <w:basedOn w:val="DefaultParagraphFont"/>
    <w:uiPriority w:val="99"/>
    <w:unhideWhenUsed/>
    <w:rsid w:val="00F3611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ienne.lorinczi@matchesfashi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ar\Documents\%7bF6599F6D-8EEB-7940-9528-B3F10D0E9C83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80943A2CF514B993F28A2FF50E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70043-0A7F-3E46-B23C-4749A4A5C28C}"/>
      </w:docPartPr>
      <w:docPartBody>
        <w:p w:rsidR="00024E73" w:rsidRDefault="005609B6">
          <w:pPr>
            <w:pStyle w:val="DB680943A2CF514B993F28A2FF50E68F"/>
          </w:pPr>
          <w:r>
            <w:t>Experience</w:t>
          </w:r>
        </w:p>
      </w:docPartBody>
    </w:docPart>
    <w:docPart>
      <w:docPartPr>
        <w:name w:val="455E1B6366EF5A47BAF3DCD54EE1B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46FCC-AED7-8A4A-B505-6AB9E54E2E23}"/>
      </w:docPartPr>
      <w:docPartBody>
        <w:p w:rsidR="00024E73" w:rsidRDefault="005609B6">
          <w:pPr>
            <w:pStyle w:val="455E1B6366EF5A47BAF3DCD54EE1BD2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3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B6"/>
    <w:rsid w:val="00024E73"/>
    <w:rsid w:val="00150233"/>
    <w:rsid w:val="002756B3"/>
    <w:rsid w:val="00326B95"/>
    <w:rsid w:val="00382821"/>
    <w:rsid w:val="00450943"/>
    <w:rsid w:val="00467375"/>
    <w:rsid w:val="005007AB"/>
    <w:rsid w:val="005609B6"/>
    <w:rsid w:val="005D5C79"/>
    <w:rsid w:val="005D6939"/>
    <w:rsid w:val="006145CF"/>
    <w:rsid w:val="00685CED"/>
    <w:rsid w:val="008A6396"/>
    <w:rsid w:val="009356CD"/>
    <w:rsid w:val="0098190D"/>
    <w:rsid w:val="009D0372"/>
    <w:rsid w:val="00A96237"/>
    <w:rsid w:val="00C10F58"/>
    <w:rsid w:val="00E50767"/>
    <w:rsid w:val="00E75387"/>
    <w:rsid w:val="00EE2743"/>
    <w:rsid w:val="00F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680943A2CF514B993F28A2FF50E68F">
    <w:name w:val="DB680943A2CF514B993F28A2FF50E68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455E1B6366EF5A47BAF3DCD54EE1BD28">
    <w:name w:val="455E1B6366EF5A47BAF3DCD54EE1BD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{F6599F6D-8EEB-7940-9528-B3F10D0E9C83}tf16392110</Template>
  <TotalTime>267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Tamara Lorinczi</dc:creator>
  <cp:keywords/>
  <dc:description/>
  <cp:lastModifiedBy>Lizard Juice</cp:lastModifiedBy>
  <cp:revision>89</cp:revision>
  <dcterms:created xsi:type="dcterms:W3CDTF">2021-09-30T11:50:00Z</dcterms:created>
  <dcterms:modified xsi:type="dcterms:W3CDTF">2022-09-26T08:02:00Z</dcterms:modified>
</cp:coreProperties>
</file>